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AB7933">
        <w:rPr>
          <w:rFonts w:cs="Arial"/>
          <w:lang w:val="pt-BR"/>
        </w:rPr>
        <w:t>Labchristus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AB7933">
        <w:rPr>
          <w:rFonts w:cs="Arial"/>
          <w:lang w:val="pt-BR"/>
        </w:rPr>
        <w:t>2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AB7933">
        <w:rPr>
          <w:rFonts w:cs="Arial"/>
          <w:lang w:val="pt-BR"/>
        </w:rPr>
        <w:t>Cadastrar Equipamento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proofErr w:type="gramStart"/>
      <w:r w:rsidRPr="00897891">
        <w:rPr>
          <w:rFonts w:cs="Arial"/>
        </w:rPr>
        <w:t>Visão Geral e Objetivos</w:t>
      </w:r>
      <w:bookmarkEnd w:id="2"/>
      <w:proofErr w:type="gramEnd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AB7933">
        <w:rPr>
          <w:rFonts w:ascii="Arial" w:hAnsi="Arial" w:cs="Arial"/>
          <w:lang w:val="pt-BR"/>
        </w:rPr>
        <w:t>cadastrar um equipamento que será controlado pelo sistema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Analista ou Master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AB793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 pelo UC08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AB7933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Equipamento registrado no sistema e alocado em alguma lotação válida</w:t>
      </w:r>
      <w:r w:rsidR="00FC654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AB7933" w:rsidP="000121A8">
      <w:pPr>
        <w:pStyle w:val="Ttulo3"/>
        <w:ind w:left="397"/>
      </w:pPr>
      <w:r>
        <w:t>Usuário aciona a opção para cadastrar novo equipamento</w:t>
      </w:r>
      <w:r w:rsidR="00903B36">
        <w:t>.</w:t>
      </w:r>
    </w:p>
    <w:p w:rsidR="00E642E5" w:rsidRDefault="00903B36" w:rsidP="00662BD2">
      <w:pPr>
        <w:pStyle w:val="Ttulo3"/>
        <w:ind w:left="1418" w:hanging="1021"/>
      </w:pPr>
      <w:r>
        <w:t>Sis</w:t>
      </w:r>
      <w:r w:rsidR="00AB7933">
        <w:t>tema exibe a lista de tipos de equipamentos e solicita a seleção de um tipo</w:t>
      </w:r>
      <w:r w:rsidR="00662BD2">
        <w:t>, conforme Interface I01</w:t>
      </w:r>
      <w:r>
        <w:t>.</w:t>
      </w:r>
    </w:p>
    <w:p w:rsidR="00E642E5" w:rsidRDefault="00AB7933" w:rsidP="000121A8">
      <w:pPr>
        <w:pStyle w:val="Ttulo3"/>
        <w:ind w:left="397"/>
      </w:pPr>
      <w:r>
        <w:t xml:space="preserve">Usuário seleciona o tipo de equipamento e aciona a opção </w:t>
      </w:r>
      <w:r w:rsidR="00662BD2">
        <w:t>Continuar</w:t>
      </w:r>
      <w:r w:rsidR="00E642E5">
        <w:t>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C9487D">
        <w:t>exibe a página de cadastramento específica para o equipamento selecionado, conforme Interfaces I02 a I07.</w:t>
      </w:r>
    </w:p>
    <w:p w:rsidR="003239ED" w:rsidRDefault="00C9487D" w:rsidP="004D1E5A">
      <w:pPr>
        <w:pStyle w:val="Ttulo3"/>
        <w:ind w:left="1418" w:hanging="1021"/>
      </w:pPr>
      <w:r>
        <w:t>Usuário informa os dados do equipamento a ser cadastrado, observando-se as restrições descritas nas Interfaces, e seleciona a opção Cadastrar</w:t>
      </w:r>
      <w:r w:rsidR="003239ED">
        <w:t>.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4D1E5A">
        <w:t>valida</w:t>
      </w:r>
      <w:r w:rsidR="00C9487D">
        <w:t xml:space="preserve"> os dados informados e </w:t>
      </w:r>
      <w:r w:rsidR="004D1E5A">
        <w:t>exibe a Interface I08 para seleção da lotação inicial do equipamento</w:t>
      </w:r>
      <w:r w:rsidR="003239ED">
        <w:t>.</w:t>
      </w:r>
    </w:p>
    <w:p w:rsidR="00815849" w:rsidRDefault="00815849" w:rsidP="00815849">
      <w:pPr>
        <w:pStyle w:val="Ttulo3"/>
        <w:ind w:left="1418" w:hanging="1021"/>
      </w:pPr>
      <w:r>
        <w:t>Usuário informa lotação inicial e seleciona a opção Registrar Entrada.</w:t>
      </w:r>
    </w:p>
    <w:p w:rsidR="00FC654D" w:rsidRPr="00FC654D" w:rsidRDefault="004D1E5A" w:rsidP="004D1E5A">
      <w:pPr>
        <w:pStyle w:val="Ttulo3"/>
        <w:ind w:left="1418" w:hanging="1021"/>
      </w:pPr>
      <w:r>
        <w:t>Sistema registra</w:t>
      </w:r>
      <w:r w:rsidR="00815849">
        <w:t xml:space="preserve"> </w:t>
      </w:r>
      <w:r w:rsidR="006D447E">
        <w:t>o equipamento e su</w:t>
      </w:r>
      <w:r w:rsidR="00815849">
        <w:t xml:space="preserve">a entrada </w:t>
      </w:r>
      <w:r>
        <w:t xml:space="preserve">para a </w:t>
      </w:r>
      <w:r w:rsidR="001C52E0">
        <w:t>lotação</w:t>
      </w:r>
      <w:r>
        <w:t xml:space="preserve"> selecionada, e exibe mensagem informando que o equipamento foi registrado com sucesso.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Start w:id="16" w:name="_GoBack"/>
      <w:bookmarkEnd w:id="14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A01 – Dados inválidos ou não informados</w:t>
      </w:r>
    </w:p>
    <w:p w:rsidR="004D1E5A" w:rsidRDefault="004D1E5A" w:rsidP="004D1E5A">
      <w:pPr>
        <w:pStyle w:val="Ttulo3"/>
        <w:ind w:left="1418" w:hanging="1021"/>
      </w:pPr>
      <w:r>
        <w:t>Durante o cadastro de um equipamento, o usuário informa um dado inválido ou deixa de informar um dado obrigatório.</w:t>
      </w:r>
    </w:p>
    <w:p w:rsidR="004D1E5A" w:rsidRPr="004D1E5A" w:rsidRDefault="004D1E5A" w:rsidP="004D1E5A">
      <w:pPr>
        <w:pStyle w:val="Ttulo3"/>
        <w:ind w:left="1418" w:hanging="1021"/>
      </w:pPr>
      <w:r>
        <w:t>O sistema indica o erro na própria tela de cadastramento do equipamento e solicita correção do problema.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>Interface I01 – Seleção do Tipo de Equipamento a ser Cadastrado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662BD2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3943350" cy="88344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59" cy="8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70" w:rsidRPr="00662BD2" w:rsidRDefault="00662BD2" w:rsidP="00662BD2">
      <w:pPr>
        <w:pStyle w:val="Ttulo3"/>
      </w:pPr>
      <w:bookmarkStart w:id="18" w:name="_Interface_I01_–"/>
      <w:bookmarkEnd w:id="18"/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662BD2" w:rsidRPr="001C52E0" w:rsidTr="00662BD2"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do Equipamento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Estabilizador, Impressora, Micro, Monitor, Pen Drive e Projetor </w:t>
            </w:r>
            <w:proofErr w:type="gramStart"/>
            <w:r>
              <w:rPr>
                <w:rFonts w:ascii="Arial" w:hAnsi="Arial" w:cs="Arial"/>
                <w:lang w:val="pt-BR"/>
              </w:rPr>
              <w:t>Multimídia</w:t>
            </w:r>
            <w:proofErr w:type="gramEnd"/>
          </w:p>
        </w:tc>
        <w:tc>
          <w:tcPr>
            <w:tcW w:w="2528" w:type="dxa"/>
          </w:tcPr>
          <w:p w:rsidR="00662BD2" w:rsidRDefault="00662BD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Apenas um dos itens pode ser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662BD2" w:rsidRPr="00662BD2" w:rsidRDefault="00662BD2" w:rsidP="00662BD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1C52E0" w:rsidTr="00662BD2">
        <w:tc>
          <w:tcPr>
            <w:tcW w:w="2528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Continuar</w:t>
            </w:r>
          </w:p>
        </w:tc>
        <w:tc>
          <w:tcPr>
            <w:tcW w:w="7503" w:type="dxa"/>
          </w:tcPr>
          <w:p w:rsidR="00662BD2" w:rsidRDefault="00662BD2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cadastro do equipamento selecionado.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I02 – Cadastro de Estabilizador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057B06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536581" cy="1353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12" cy="13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Potência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Valores positivos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1C52E0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t>Interface I03 – Cadastro de Impressora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4D7B3A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2264773" cy="1424354"/>
            <wp:effectExtent l="19050" t="0" r="2177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61" cy="142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Jato de Tinta, Laser, </w:t>
            </w:r>
            <w:proofErr w:type="gramStart"/>
            <w:r>
              <w:rPr>
                <w:rFonts w:ascii="Arial" w:hAnsi="Arial" w:cs="Arial"/>
                <w:lang w:val="pt-BR"/>
              </w:rPr>
              <w:t>Matricial</w:t>
            </w:r>
            <w:proofErr w:type="gramEnd"/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Existe </w:t>
            </w:r>
            <w:proofErr w:type="spellStart"/>
            <w:r>
              <w:rPr>
                <w:rFonts w:ascii="Arial" w:hAnsi="Arial" w:cs="Arial"/>
                <w:lang w:val="pt-BR"/>
              </w:rPr>
              <w:t>bulk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pt-BR"/>
              </w:rPr>
              <w:t>ink</w:t>
            </w:r>
            <w:proofErr w:type="spellEnd"/>
            <w:r>
              <w:rPr>
                <w:rFonts w:ascii="Arial" w:hAnsi="Arial" w:cs="Arial"/>
                <w:lang w:val="pt-BR"/>
              </w:rPr>
              <w:t>?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Obrigatório, default = </w:t>
            </w:r>
            <w:proofErr w:type="gramStart"/>
            <w:r>
              <w:rPr>
                <w:rFonts w:ascii="Arial" w:hAnsi="Arial" w:cs="Arial"/>
                <w:lang w:val="pt-BR"/>
              </w:rPr>
              <w:t>Não</w:t>
            </w:r>
            <w:proofErr w:type="gramEnd"/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1C52E0" w:rsidTr="005733A6"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Default="004D7B3A" w:rsidP="004D7B3A">
      <w:pPr>
        <w:pStyle w:val="Ttulo2"/>
      </w:pPr>
      <w:r>
        <w:lastRenderedPageBreak/>
        <w:t>Interface I04 – Cadastro de Micro</w:t>
      </w:r>
    </w:p>
    <w:p w:rsidR="004D7B3A" w:rsidRDefault="004D7B3A" w:rsidP="004D7B3A">
      <w:pPr>
        <w:pStyle w:val="Ttulo3"/>
      </w:pPr>
      <w:r>
        <w:t>Esboço da Interface</w:t>
      </w:r>
    </w:p>
    <w:p w:rsidR="004D7B3A" w:rsidRPr="00057B06" w:rsidRDefault="004D7B3A" w:rsidP="004D7B3A">
      <w:pPr>
        <w:ind w:left="709"/>
        <w:rPr>
          <w:lang w:val="pt-BR"/>
        </w:rPr>
      </w:pPr>
      <w:r w:rsidRPr="004D7B3A">
        <w:rPr>
          <w:noProof/>
          <w:lang w:val="pt-BR" w:eastAsia="pt-BR"/>
        </w:rPr>
        <w:drawing>
          <wp:inline distT="0" distB="0" distL="0" distR="0">
            <wp:extent cx="2565888" cy="3036519"/>
            <wp:effectExtent l="19050" t="0" r="5862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13" cy="303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B3A" w:rsidRPr="00662BD2" w:rsidRDefault="004D7B3A" w:rsidP="004D7B3A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4D7B3A" w:rsidRPr="00662BD2" w:rsidTr="00254D1F">
        <w:tc>
          <w:tcPr>
            <w:tcW w:w="294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Tombamento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Fabricante do Processador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 do Processador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Clock do Processador</w:t>
            </w:r>
          </w:p>
        </w:tc>
        <w:tc>
          <w:tcPr>
            <w:tcW w:w="211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disco rígido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do disco rígido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GB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254D1F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Frequência da memória RAM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4D7B3A" w:rsidTr="00254D1F">
        <w:tc>
          <w:tcPr>
            <w:tcW w:w="2943" w:type="dxa"/>
          </w:tcPr>
          <w:p w:rsidR="004D7B3A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Existe </w:t>
            </w:r>
            <w:proofErr w:type="gramStart"/>
            <w:r>
              <w:rPr>
                <w:rFonts w:ascii="Arial" w:hAnsi="Arial" w:cs="Arial"/>
                <w:lang w:val="pt-BR"/>
              </w:rPr>
              <w:t>leitora/gravadora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de CD/DVD</w:t>
            </w:r>
            <w:r w:rsidR="004D7B3A">
              <w:rPr>
                <w:rFonts w:ascii="Arial" w:hAnsi="Arial" w:cs="Arial"/>
                <w:lang w:val="pt-BR"/>
              </w:rPr>
              <w:t>?</w:t>
            </w:r>
          </w:p>
        </w:tc>
        <w:tc>
          <w:tcPr>
            <w:tcW w:w="211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Obrigatório, default = </w:t>
            </w:r>
            <w:proofErr w:type="gramStart"/>
            <w:r>
              <w:rPr>
                <w:rFonts w:ascii="Arial" w:hAnsi="Arial" w:cs="Arial"/>
                <w:lang w:val="pt-BR"/>
              </w:rPr>
              <w:t>Não</w:t>
            </w:r>
            <w:proofErr w:type="gramEnd"/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4D7B3A" w:rsidRPr="00662BD2" w:rsidRDefault="004D7B3A" w:rsidP="004D7B3A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4D7B3A" w:rsidRPr="00662BD2" w:rsidTr="005733A6">
        <w:tc>
          <w:tcPr>
            <w:tcW w:w="2528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4D7B3A" w:rsidRPr="00662BD2" w:rsidRDefault="004D7B3A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4D7B3A" w:rsidRPr="001C52E0" w:rsidTr="005733A6">
        <w:tc>
          <w:tcPr>
            <w:tcW w:w="2528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4D7B3A" w:rsidRDefault="004D7B3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4D7B3A" w:rsidRDefault="004D7B3A" w:rsidP="004D7B3A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Default="00254D1F" w:rsidP="00254D1F">
      <w:pPr>
        <w:pStyle w:val="Ttulo2"/>
      </w:pPr>
      <w:r>
        <w:lastRenderedPageBreak/>
        <w:t>Interface I05 – Cadastro de Monitor</w:t>
      </w:r>
    </w:p>
    <w:p w:rsidR="00254D1F" w:rsidRDefault="00254D1F" w:rsidP="00254D1F">
      <w:pPr>
        <w:pStyle w:val="Ttulo3"/>
      </w:pPr>
      <w:r>
        <w:t>Esboço da Interface</w:t>
      </w:r>
    </w:p>
    <w:p w:rsidR="00254D1F" w:rsidRPr="00057B06" w:rsidRDefault="00254D1F" w:rsidP="00254D1F">
      <w:pPr>
        <w:ind w:left="709"/>
        <w:rPr>
          <w:lang w:val="pt-BR"/>
        </w:rPr>
      </w:pPr>
      <w:r w:rsidRPr="00254D1F">
        <w:rPr>
          <w:noProof/>
          <w:lang w:val="pt-BR" w:eastAsia="pt-BR"/>
        </w:rPr>
        <w:drawing>
          <wp:inline distT="0" distB="0" distL="0" distR="0">
            <wp:extent cx="2212341" cy="1553308"/>
            <wp:effectExtent l="19050" t="0" r="0" b="0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62" cy="155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D1F" w:rsidRPr="00662BD2" w:rsidRDefault="00254D1F" w:rsidP="00254D1F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254D1F" w:rsidRPr="00662BD2" w:rsidTr="005733A6">
        <w:tc>
          <w:tcPr>
            <w:tcW w:w="294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CRT, </w:t>
            </w:r>
            <w:proofErr w:type="gramStart"/>
            <w:r>
              <w:rPr>
                <w:rFonts w:ascii="Arial" w:hAnsi="Arial" w:cs="Arial"/>
                <w:lang w:val="pt-BR"/>
              </w:rPr>
              <w:t>LCD</w:t>
            </w:r>
            <w:proofErr w:type="gramEnd"/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254D1F" w:rsidTr="005733A6">
        <w:tc>
          <w:tcPr>
            <w:tcW w:w="294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Tamanho da tela</w:t>
            </w:r>
          </w:p>
        </w:tc>
        <w:tc>
          <w:tcPr>
            <w:tcW w:w="211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Numérico 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polegadas</w:t>
            </w:r>
          </w:p>
        </w:tc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254D1F" w:rsidRPr="00662BD2" w:rsidRDefault="00254D1F" w:rsidP="00254D1F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254D1F" w:rsidRPr="00662BD2" w:rsidTr="005733A6">
        <w:tc>
          <w:tcPr>
            <w:tcW w:w="2528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54D1F" w:rsidRPr="00662BD2" w:rsidRDefault="00254D1F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54D1F" w:rsidRPr="001C52E0" w:rsidTr="005733A6">
        <w:tc>
          <w:tcPr>
            <w:tcW w:w="2528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254D1F" w:rsidRDefault="00254D1F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254D1F" w:rsidRDefault="00254D1F" w:rsidP="00254D1F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Default="00806D77" w:rsidP="00806D77">
      <w:pPr>
        <w:pStyle w:val="Ttulo2"/>
      </w:pPr>
      <w:r>
        <w:t>Interface I0</w:t>
      </w:r>
      <w:r w:rsidR="00865201">
        <w:t>6</w:t>
      </w:r>
      <w:r>
        <w:t xml:space="preserve"> – Cadastro de </w:t>
      </w:r>
      <w:r w:rsidR="00865201">
        <w:t>Pen Drive</w:t>
      </w:r>
    </w:p>
    <w:p w:rsidR="00806D77" w:rsidRDefault="00806D77" w:rsidP="00806D77">
      <w:pPr>
        <w:pStyle w:val="Ttulo3"/>
      </w:pPr>
      <w:r>
        <w:t>Esboço da Interface</w:t>
      </w:r>
    </w:p>
    <w:p w:rsidR="00806D77" w:rsidRPr="00057B06" w:rsidRDefault="00865201" w:rsidP="00806D77">
      <w:pPr>
        <w:ind w:left="709"/>
        <w:rPr>
          <w:lang w:val="pt-BR"/>
        </w:rPr>
      </w:pPr>
      <w:r w:rsidRPr="00865201">
        <w:rPr>
          <w:noProof/>
          <w:lang w:val="pt-BR" w:eastAsia="pt-BR"/>
        </w:rPr>
        <w:drawing>
          <wp:inline distT="0" distB="0" distL="0" distR="0">
            <wp:extent cx="2460380" cy="1312817"/>
            <wp:effectExtent l="19050" t="0" r="0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20" cy="131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77" w:rsidRPr="00662BD2" w:rsidRDefault="00806D77" w:rsidP="00806D77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806D77" w:rsidRPr="00662BD2" w:rsidTr="005733A6">
        <w:tc>
          <w:tcPr>
            <w:tcW w:w="294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806D77" w:rsidTr="005733A6">
        <w:tc>
          <w:tcPr>
            <w:tcW w:w="294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06D77" w:rsidTr="005733A6">
        <w:tc>
          <w:tcPr>
            <w:tcW w:w="294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06D77" w:rsidTr="005733A6">
        <w:tc>
          <w:tcPr>
            <w:tcW w:w="2943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Capacidade em GB</w:t>
            </w:r>
          </w:p>
        </w:tc>
        <w:tc>
          <w:tcPr>
            <w:tcW w:w="2113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806D77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em gigabytes</w:t>
            </w:r>
          </w:p>
        </w:tc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06D77" w:rsidRPr="00662BD2" w:rsidRDefault="00806D77" w:rsidP="00806D77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806D77" w:rsidRPr="00662BD2" w:rsidTr="005733A6">
        <w:tc>
          <w:tcPr>
            <w:tcW w:w="2528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06D77" w:rsidRPr="00662BD2" w:rsidRDefault="00806D77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06D77" w:rsidRPr="001C52E0" w:rsidTr="005733A6">
        <w:tc>
          <w:tcPr>
            <w:tcW w:w="2528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806D77" w:rsidRDefault="00806D7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806D77" w:rsidRDefault="00806D77" w:rsidP="00806D77">
      <w:pPr>
        <w:pStyle w:val="Corpodetexto"/>
        <w:ind w:left="0"/>
        <w:rPr>
          <w:rFonts w:ascii="Arial" w:hAnsi="Arial" w:cs="Arial"/>
          <w:lang w:val="pt-BR"/>
        </w:rPr>
      </w:pPr>
    </w:p>
    <w:p w:rsidR="00865201" w:rsidRDefault="00865201" w:rsidP="00865201">
      <w:pPr>
        <w:pStyle w:val="Ttulo2"/>
      </w:pPr>
      <w:r>
        <w:t>Interface I07 – Cadastro de Projetor Multimídia</w:t>
      </w:r>
    </w:p>
    <w:p w:rsidR="00865201" w:rsidRDefault="00865201" w:rsidP="00865201">
      <w:pPr>
        <w:pStyle w:val="Ttulo3"/>
      </w:pPr>
      <w:r>
        <w:t>Esboço da Interface</w:t>
      </w:r>
    </w:p>
    <w:p w:rsidR="00865201" w:rsidRPr="00057B06" w:rsidRDefault="00BD34E9" w:rsidP="0086520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3064293" cy="1477107"/>
            <wp:effectExtent l="19050" t="0" r="2757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75" cy="147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201" w:rsidRPr="00662BD2" w:rsidRDefault="00865201" w:rsidP="00865201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943"/>
        <w:gridCol w:w="2113"/>
        <w:gridCol w:w="2528"/>
        <w:gridCol w:w="2528"/>
      </w:tblGrid>
      <w:tr w:rsidR="00865201" w:rsidRPr="00662BD2" w:rsidTr="005733A6">
        <w:tc>
          <w:tcPr>
            <w:tcW w:w="294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1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D34E9" w:rsidTr="005733A6">
        <w:tc>
          <w:tcPr>
            <w:tcW w:w="294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série</w:t>
            </w:r>
          </w:p>
        </w:tc>
        <w:tc>
          <w:tcPr>
            <w:tcW w:w="211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Modelo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D34E9" w:rsidTr="005733A6">
        <w:tc>
          <w:tcPr>
            <w:tcW w:w="294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Aquisição</w:t>
            </w:r>
          </w:p>
        </w:tc>
        <w:tc>
          <w:tcPr>
            <w:tcW w:w="2113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no formato </w:t>
            </w:r>
            <w:proofErr w:type="spellStart"/>
            <w:r>
              <w:rPr>
                <w:rFonts w:ascii="Arial" w:hAnsi="Arial" w:cs="Arial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lang w:val="pt-BR"/>
              </w:rPr>
              <w:t>aaaa</w:t>
            </w:r>
            <w:proofErr w:type="spellEnd"/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865201" w:rsidTr="005733A6">
        <w:tc>
          <w:tcPr>
            <w:tcW w:w="2943" w:type="dxa"/>
          </w:tcPr>
          <w:p w:rsidR="00865201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Quantidade de </w:t>
            </w:r>
            <w:proofErr w:type="spellStart"/>
            <w:proofErr w:type="gramStart"/>
            <w:r>
              <w:rPr>
                <w:rFonts w:ascii="Arial" w:hAnsi="Arial" w:cs="Arial"/>
                <w:lang w:val="pt-BR"/>
              </w:rPr>
              <w:t>Ansi</w:t>
            </w:r>
            <w:proofErr w:type="spellEnd"/>
            <w:proofErr w:type="gramEnd"/>
            <w:r>
              <w:rPr>
                <w:rFonts w:ascii="Arial" w:hAnsi="Arial" w:cs="Arial"/>
                <w:lang w:val="pt-BR"/>
              </w:rPr>
              <w:t xml:space="preserve"> Lumens</w:t>
            </w:r>
          </w:p>
        </w:tc>
        <w:tc>
          <w:tcPr>
            <w:tcW w:w="211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</w:tbl>
    <w:p w:rsidR="00865201" w:rsidRDefault="00865201" w:rsidP="00865201">
      <w:pPr>
        <w:pStyle w:val="Corpodetexto"/>
        <w:ind w:left="0"/>
        <w:rPr>
          <w:rFonts w:ascii="Arial" w:hAnsi="Arial" w:cs="Arial"/>
          <w:lang w:val="pt-BR"/>
        </w:rPr>
      </w:pPr>
    </w:p>
    <w:p w:rsidR="00865201" w:rsidRPr="00662BD2" w:rsidRDefault="00865201" w:rsidP="0086520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865201" w:rsidRPr="00662BD2" w:rsidTr="005733A6">
        <w:tc>
          <w:tcPr>
            <w:tcW w:w="2528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865201" w:rsidRPr="00662BD2" w:rsidRDefault="00865201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865201" w:rsidRPr="001C52E0" w:rsidTr="005733A6">
        <w:tc>
          <w:tcPr>
            <w:tcW w:w="2528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865201" w:rsidRDefault="00865201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Direciona para a página de confirmação do cadastramento.</w:t>
            </w:r>
          </w:p>
        </w:tc>
      </w:tr>
    </w:tbl>
    <w:p w:rsidR="00865201" w:rsidRDefault="00865201" w:rsidP="00865201">
      <w:pPr>
        <w:pStyle w:val="Corpodetexto"/>
        <w:ind w:left="0"/>
        <w:rPr>
          <w:rFonts w:ascii="Arial" w:hAnsi="Arial" w:cs="Arial"/>
          <w:lang w:val="pt-BR"/>
        </w:rPr>
      </w:pPr>
    </w:p>
    <w:p w:rsidR="00BD34E9" w:rsidRDefault="00BD34E9" w:rsidP="00BD34E9">
      <w:pPr>
        <w:pStyle w:val="Ttulo2"/>
      </w:pPr>
      <w:r>
        <w:t>Interface I08 – Seleção da Lotação Inicial do Equipamento</w:t>
      </w:r>
    </w:p>
    <w:p w:rsidR="00BD34E9" w:rsidRDefault="00BD34E9" w:rsidP="00BD34E9">
      <w:pPr>
        <w:pStyle w:val="Ttulo3"/>
      </w:pPr>
      <w:r>
        <w:t>Esboço da Interface</w:t>
      </w:r>
    </w:p>
    <w:p w:rsidR="00BD34E9" w:rsidRPr="00662BD2" w:rsidRDefault="004D1E5A" w:rsidP="00BD34E9">
      <w:pPr>
        <w:ind w:left="709"/>
        <w:rPr>
          <w:lang w:val="pt-BR"/>
        </w:rPr>
      </w:pPr>
      <w:r w:rsidRPr="004D1E5A">
        <w:rPr>
          <w:noProof/>
          <w:lang w:val="pt-BR" w:eastAsia="pt-BR"/>
        </w:rPr>
        <w:drawing>
          <wp:inline distT="0" distB="0" distL="0" distR="0">
            <wp:extent cx="4005721" cy="633046"/>
            <wp:effectExtent l="19050" t="0" r="0" b="0"/>
            <wp:docPr id="1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54" cy="63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E9" w:rsidRPr="00662BD2" w:rsidRDefault="00BD34E9" w:rsidP="00BD34E9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/>
      </w:tblPr>
      <w:tblGrid>
        <w:gridCol w:w="2528"/>
        <w:gridCol w:w="2528"/>
        <w:gridCol w:w="2528"/>
        <w:gridCol w:w="2528"/>
      </w:tblGrid>
      <w:tr w:rsidR="00BD34E9" w:rsidRPr="00662BD2" w:rsidTr="005733A6"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D34E9" w:rsidRPr="001C52E0" w:rsidTr="005733A6">
        <w:tc>
          <w:tcPr>
            <w:tcW w:w="2528" w:type="dxa"/>
          </w:tcPr>
          <w:p w:rsidR="00BD34E9" w:rsidRDefault="004D1E5A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Lotação</w:t>
            </w:r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String</w:t>
            </w:r>
          </w:p>
        </w:tc>
        <w:tc>
          <w:tcPr>
            <w:tcW w:w="2528" w:type="dxa"/>
          </w:tcPr>
          <w:p w:rsidR="00BD34E9" w:rsidRDefault="00BD34E9" w:rsidP="004D1E5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Lista de valores: </w:t>
            </w:r>
            <w:r w:rsidR="004D1E5A">
              <w:rPr>
                <w:rFonts w:ascii="Arial" w:hAnsi="Arial" w:cs="Arial"/>
                <w:lang w:val="pt-BR"/>
              </w:rPr>
              <w:t xml:space="preserve">Campus </w:t>
            </w:r>
            <w:r w:rsidR="004D1E5A">
              <w:rPr>
                <w:rFonts w:ascii="Arial" w:hAnsi="Arial" w:cs="Arial"/>
                <w:lang w:val="pt-BR"/>
              </w:rPr>
              <w:lastRenderedPageBreak/>
              <w:t xml:space="preserve">Benfica, Campus Dionísio Torres, Campus Dom Luís, Campus Parque </w:t>
            </w:r>
            <w:proofErr w:type="gramStart"/>
            <w:r w:rsidR="004D1E5A">
              <w:rPr>
                <w:rFonts w:ascii="Arial" w:hAnsi="Arial" w:cs="Arial"/>
                <w:lang w:val="pt-BR"/>
              </w:rPr>
              <w:t>Ecológico</w:t>
            </w:r>
            <w:proofErr w:type="gramEnd"/>
          </w:p>
        </w:tc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 xml:space="preserve">Apenas um dos itens </w:t>
            </w:r>
            <w:r>
              <w:rPr>
                <w:rFonts w:ascii="Arial" w:hAnsi="Arial" w:cs="Arial"/>
                <w:lang w:val="pt-BR"/>
              </w:rPr>
              <w:lastRenderedPageBreak/>
              <w:t>pode ser selecionado.</w:t>
            </w:r>
          </w:p>
        </w:tc>
      </w:tr>
    </w:tbl>
    <w:p w:rsidR="00BD34E9" w:rsidRDefault="00BD34E9" w:rsidP="00BD34E9">
      <w:pPr>
        <w:pStyle w:val="Corpodetexto"/>
        <w:ind w:left="0"/>
        <w:rPr>
          <w:rFonts w:ascii="Arial" w:hAnsi="Arial" w:cs="Arial"/>
          <w:lang w:val="pt-BR"/>
        </w:rPr>
      </w:pPr>
    </w:p>
    <w:p w:rsidR="00BD34E9" w:rsidRPr="00662BD2" w:rsidRDefault="00BD34E9" w:rsidP="00BD34E9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/>
      </w:tblPr>
      <w:tblGrid>
        <w:gridCol w:w="2528"/>
        <w:gridCol w:w="7503"/>
      </w:tblGrid>
      <w:tr w:rsidR="00BD34E9" w:rsidRPr="00662BD2" w:rsidTr="005733A6">
        <w:tc>
          <w:tcPr>
            <w:tcW w:w="2528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BD34E9" w:rsidRPr="00662BD2" w:rsidRDefault="00BD34E9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BD34E9" w:rsidRPr="001C52E0" w:rsidTr="005733A6">
        <w:tc>
          <w:tcPr>
            <w:tcW w:w="2528" w:type="dxa"/>
          </w:tcPr>
          <w:p w:rsidR="00BD34E9" w:rsidRDefault="00BD34E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Continuar</w:t>
            </w:r>
          </w:p>
        </w:tc>
        <w:tc>
          <w:tcPr>
            <w:tcW w:w="7503" w:type="dxa"/>
          </w:tcPr>
          <w:p w:rsidR="00BD34E9" w:rsidRDefault="00BD34E9" w:rsidP="004D1E5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Direciona para a página de </w:t>
            </w:r>
            <w:r w:rsidR="004D1E5A">
              <w:rPr>
                <w:rFonts w:ascii="Arial" w:hAnsi="Arial" w:cs="Arial"/>
                <w:lang w:val="pt-BR"/>
              </w:rPr>
              <w:t>confirmação do cadastramento.</w:t>
            </w:r>
          </w:p>
        </w:tc>
      </w:tr>
    </w:tbl>
    <w:p w:rsidR="00BD34E9" w:rsidRDefault="00BD34E9" w:rsidP="00BD34E9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6"/>
      <w:footerReference w:type="defaul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79E" w:rsidRDefault="00F9479E">
      <w:r>
        <w:separator/>
      </w:r>
    </w:p>
  </w:endnote>
  <w:endnote w:type="continuationSeparator" w:id="0">
    <w:p w:rsidR="00F9479E" w:rsidRDefault="00F94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7A5FDD">
          <w:pPr>
            <w:jc w:val="center"/>
            <w:rPr>
              <w:lang w:val="pt-BR"/>
            </w:rPr>
          </w:pPr>
          <w:r w:rsidRPr="009E4122">
            <w:fldChar w:fldCharType="begin"/>
          </w:r>
          <w:r w:rsidR="00900132">
            <w:instrText>SYMBOL 211 \f "Symbol" \s 10</w:instrText>
          </w:r>
          <w:r w:rsidRPr="009E4122"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D447E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79E" w:rsidRDefault="00F9479E">
      <w:r>
        <w:separator/>
      </w:r>
    </w:p>
  </w:footnote>
  <w:footnote w:type="continuationSeparator" w:id="0">
    <w:p w:rsidR="00F9479E" w:rsidRDefault="00F947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AB793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AB7933">
            <w:rPr>
              <w:lang w:val="pt-BR"/>
            </w:rPr>
            <w:t>Labchristus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AB7933">
          <w:pPr>
            <w:rPr>
              <w:lang w:val="pt-BR"/>
            </w:rPr>
          </w:pPr>
          <w:r>
            <w:rPr>
              <w:lang w:val="pt-BR"/>
            </w:rPr>
            <w:t>Especificação de Caso de Uso: UC0</w:t>
          </w:r>
          <w:r w:rsidR="00AB7933">
            <w:rPr>
              <w:lang w:val="pt-BR"/>
            </w:rPr>
            <w:t>2</w:t>
          </w:r>
          <w:r>
            <w:rPr>
              <w:lang w:val="pt-BR"/>
            </w:rPr>
            <w:t xml:space="preserve"> </w:t>
          </w:r>
          <w:r w:rsidR="00AB7933">
            <w:rPr>
              <w:lang w:val="pt-BR"/>
            </w:rPr>
            <w:t>Cadastrar Equipamento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B7933">
          <w:r>
            <w:rPr>
              <w:lang w:val="pt-BR"/>
            </w:rPr>
            <w:t xml:space="preserve">  Data:</w:t>
          </w:r>
          <w:r>
            <w:t xml:space="preserve"> </w:t>
          </w:r>
          <w:r w:rsidR="00AB7933">
            <w:t>25</w:t>
          </w:r>
          <w:r w:rsidR="00903B36">
            <w:t>/0</w:t>
          </w:r>
          <w:r w:rsidR="00AB7933">
            <w:t>2</w:t>
          </w:r>
          <w:r w:rsidR="00903B36">
            <w:t>/201</w:t>
          </w:r>
          <w:r w:rsidR="00AB7933">
            <w:t>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attachedTemplate r:id="rId1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/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22EFF"/>
    <w:rsid w:val="00235A13"/>
    <w:rsid w:val="002401A0"/>
    <w:rsid w:val="00241000"/>
    <w:rsid w:val="00254D1F"/>
    <w:rsid w:val="00260C4F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D17C4"/>
    <w:rsid w:val="004D1E5A"/>
    <w:rsid w:val="004D7B3A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61DC5"/>
    <w:rsid w:val="00A96635"/>
    <w:rsid w:val="00AA3026"/>
    <w:rsid w:val="00AB7933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28E5"/>
    <w:rsid w:val="00BD34E9"/>
    <w:rsid w:val="00BF5D8A"/>
    <w:rsid w:val="00C0038D"/>
    <w:rsid w:val="00C34D48"/>
    <w:rsid w:val="00C41BA9"/>
    <w:rsid w:val="00C425B7"/>
    <w:rsid w:val="00C455D6"/>
    <w:rsid w:val="00C63E2C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9479E"/>
    <w:rsid w:val="00FB0DA3"/>
    <w:rsid w:val="00FB7D0E"/>
    <w:rsid w:val="00FC654D"/>
    <w:rsid w:val="00FC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A3024-F94C-48A2-A916-EFED30A0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218</TotalTime>
  <Pages>1</Pages>
  <Words>777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</cp:lastModifiedBy>
  <cp:revision>21</cp:revision>
  <cp:lastPrinted>2006-04-06T17:03:00Z</cp:lastPrinted>
  <dcterms:created xsi:type="dcterms:W3CDTF">2013-09-02T20:34:00Z</dcterms:created>
  <dcterms:modified xsi:type="dcterms:W3CDTF">2014-04-15T19:32:00Z</dcterms:modified>
</cp:coreProperties>
</file>