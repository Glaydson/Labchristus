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AB7933">
        <w:rPr>
          <w:rFonts w:cs="Arial"/>
          <w:lang w:val="pt-BR"/>
        </w:rPr>
        <w:t>Labchristus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4B0EC6">
        <w:rPr>
          <w:rFonts w:cs="Arial"/>
          <w:lang w:val="pt-BR"/>
        </w:rPr>
        <w:t xml:space="preserve">1 Registrar Movimentação de </w:t>
      </w:r>
      <w:bookmarkEnd w:id="0"/>
      <w:bookmarkEnd w:id="1"/>
      <w:r w:rsidR="00AB7933">
        <w:rPr>
          <w:rFonts w:cs="Arial"/>
          <w:lang w:val="pt-BR"/>
        </w:rPr>
        <w:t>Equipamento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4B0EC6">
        <w:rPr>
          <w:rFonts w:ascii="Arial" w:hAnsi="Arial" w:cs="Arial"/>
          <w:lang w:val="pt-BR"/>
        </w:rPr>
        <w:t>registrar a movimentação de um equipamento dentro do sistema, excetuando-se a movimentação de entrada, que é registrada no UC02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4B0EC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Assistente</w:t>
      </w:r>
      <w:r w:rsidR="00AB7933">
        <w:rPr>
          <w:rFonts w:ascii="Arial" w:hAnsi="Arial" w:cs="Arial"/>
          <w:lang w:val="pt-BR"/>
        </w:rPr>
        <w:t xml:space="preserve"> ou </w:t>
      </w:r>
      <w:proofErr w:type="spellStart"/>
      <w:r w:rsidR="00AB7933">
        <w:rPr>
          <w:rFonts w:ascii="Arial" w:hAnsi="Arial" w:cs="Arial"/>
          <w:lang w:val="pt-BR"/>
        </w:rPr>
        <w:t>Master</w:t>
      </w:r>
      <w:proofErr w:type="spellEnd"/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 pelo UC08</w:t>
      </w:r>
      <w:r w:rsidR="004B0EC6">
        <w:rPr>
          <w:rFonts w:ascii="Arial" w:hAnsi="Arial" w:cs="Arial"/>
          <w:lang w:val="pt-BR"/>
        </w:rPr>
        <w:t>, equipamento cadastrado no sistema através do UC02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4B0EC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Movimentação registrada no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AB7933" w:rsidP="000121A8">
      <w:pPr>
        <w:pStyle w:val="Ttulo3"/>
        <w:ind w:left="397"/>
      </w:pPr>
      <w:r>
        <w:t xml:space="preserve">Usuário aciona a opção para </w:t>
      </w:r>
      <w:r w:rsidR="004B0EC6">
        <w:t>registrar a movimentação de um equipamento</w:t>
      </w:r>
      <w:r w:rsidR="00903B36">
        <w:t>.</w:t>
      </w:r>
    </w:p>
    <w:p w:rsidR="00E642E5" w:rsidRDefault="00903B36" w:rsidP="00662BD2">
      <w:pPr>
        <w:pStyle w:val="Ttulo3"/>
        <w:ind w:left="1418" w:hanging="1021"/>
      </w:pPr>
      <w:r>
        <w:t>Sis</w:t>
      </w:r>
      <w:r w:rsidR="00AB7933">
        <w:t xml:space="preserve">tema </w:t>
      </w:r>
      <w:r w:rsidR="004B0EC6">
        <w:t>exibe a Interface I01 para pesquisa do equipamento para o qual se deseja registrar uma movimentação</w:t>
      </w:r>
      <w:r>
        <w:t>.</w:t>
      </w:r>
    </w:p>
    <w:p w:rsidR="00E642E5" w:rsidRDefault="00AB7933" w:rsidP="000121A8">
      <w:pPr>
        <w:pStyle w:val="Ttulo3"/>
        <w:ind w:left="397"/>
      </w:pPr>
      <w:r>
        <w:t xml:space="preserve">Usuário </w:t>
      </w:r>
      <w:r w:rsidR="004B0EC6">
        <w:t xml:space="preserve">preenche as opções desejadas na Interface I01 e </w:t>
      </w:r>
      <w:r>
        <w:t xml:space="preserve">seleciona </w:t>
      </w:r>
      <w:r w:rsidR="004B0EC6">
        <w:t>a opção Pesquisar</w:t>
      </w:r>
      <w:r w:rsidR="00E642E5">
        <w:t>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4B0EC6">
        <w:t>busca os equipamentos que satisfazem as opções de pesquisa e exibe</w:t>
      </w:r>
      <w:r w:rsidR="003A6C3D">
        <w:t xml:space="preserve"> os resultados na</w:t>
      </w:r>
      <w:r w:rsidR="004B0EC6">
        <w:t xml:space="preserve"> Interface I02</w:t>
      </w:r>
      <w:r w:rsidR="00C9487D">
        <w:t>.</w:t>
      </w:r>
    </w:p>
    <w:p w:rsidR="003239ED" w:rsidRDefault="00C9487D" w:rsidP="004D1E5A">
      <w:pPr>
        <w:pStyle w:val="Ttulo3"/>
        <w:ind w:left="1418" w:hanging="1021"/>
      </w:pPr>
      <w:r>
        <w:t xml:space="preserve">Usuário </w:t>
      </w:r>
      <w:r w:rsidR="004B0EC6">
        <w:t>escolhe o equipamento para o qual deseja registrar uma movimentação, bem como o tipo de movimentação desejado e escolhe a opção Continuar</w:t>
      </w:r>
      <w:r w:rsidR="003239ED">
        <w:t>.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4B0EC6">
        <w:t>aciona o fluxo correspondente ao tipo de movimentação escolhido</w:t>
      </w:r>
      <w:r w:rsidR="003239ED">
        <w:t>.</w:t>
      </w:r>
    </w:p>
    <w:p w:rsidR="00815849" w:rsidRDefault="004B0EC6" w:rsidP="00815849">
      <w:pPr>
        <w:pStyle w:val="Ttulo3"/>
        <w:ind w:left="1418" w:hanging="1021"/>
      </w:pPr>
      <w:r>
        <w:t>Caso o tipo de movimentação seja “Envio para Manutenção”, Sistema aciona o fluxo alternativo A01</w:t>
      </w:r>
      <w:r w:rsidR="00815849">
        <w:t>.</w:t>
      </w:r>
    </w:p>
    <w:p w:rsidR="00A8167C" w:rsidRDefault="00A8167C" w:rsidP="00A8167C">
      <w:pPr>
        <w:pStyle w:val="Ttulo3"/>
        <w:ind w:left="1418" w:hanging="1021"/>
      </w:pPr>
      <w:bookmarkStart w:id="14" w:name="_5.2.2_S02_Pesquisar"/>
      <w:bookmarkStart w:id="15" w:name="_5.2.2_S02_Alterar"/>
      <w:bookmarkStart w:id="16" w:name="_GoBack"/>
      <w:bookmarkEnd w:id="14"/>
      <w:bookmarkEnd w:id="15"/>
      <w:bookmarkEnd w:id="16"/>
      <w:r>
        <w:t>Caso o tipo de movimentação seja “Transferência de Lotação”, Sistema aciona o fluxo alternativo A02.</w:t>
      </w:r>
    </w:p>
    <w:p w:rsidR="00A8167C" w:rsidRDefault="00A8167C" w:rsidP="00A8167C">
      <w:pPr>
        <w:pStyle w:val="Ttulo3"/>
        <w:ind w:left="1418" w:hanging="1021"/>
      </w:pPr>
      <w:r>
        <w:t>Caso o tipo de movimentação seja “Upgrade”, Sistema aciona o fluxo alternativo A03.</w:t>
      </w:r>
    </w:p>
    <w:p w:rsidR="00A8167C" w:rsidRDefault="00A8167C" w:rsidP="00A8167C">
      <w:pPr>
        <w:pStyle w:val="Ttulo3"/>
        <w:ind w:left="1418" w:hanging="1021"/>
      </w:pPr>
      <w:r>
        <w:t>Caso o tipo de movimentação seja “Substituição”, Sistema aciona o fluxo alternativo A04.</w:t>
      </w:r>
    </w:p>
    <w:p w:rsidR="00325866" w:rsidRDefault="00325866" w:rsidP="00325866">
      <w:pPr>
        <w:pStyle w:val="Ttulo3"/>
        <w:ind w:left="1418" w:hanging="1021"/>
      </w:pPr>
      <w:r>
        <w:t>Sis</w:t>
      </w:r>
      <w:r w:rsidR="006E0AEB">
        <w:t>tema aciona o UC06 – Gerar FIMI para geração da Ficha de Movimentações/Intervenções correspondente à movimentação.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lastRenderedPageBreak/>
        <w:t xml:space="preserve">Fluxo </w:t>
      </w:r>
      <w:r>
        <w:rPr>
          <w:rFonts w:ascii="Arial" w:hAnsi="Arial" w:cs="Arial"/>
        </w:rPr>
        <w:t xml:space="preserve">Alternativo A01 – </w:t>
      </w:r>
      <w:proofErr w:type="gramStart"/>
      <w:r w:rsidR="004B0EC6">
        <w:rPr>
          <w:rFonts w:ascii="Arial" w:hAnsi="Arial" w:cs="Arial"/>
        </w:rPr>
        <w:t>Envio</w:t>
      </w:r>
      <w:proofErr w:type="gramEnd"/>
      <w:r w:rsidR="004B0EC6">
        <w:rPr>
          <w:rFonts w:ascii="Arial" w:hAnsi="Arial" w:cs="Arial"/>
        </w:rPr>
        <w:t xml:space="preserve"> para Manutenção</w:t>
      </w:r>
    </w:p>
    <w:p w:rsidR="004D1E5A" w:rsidRDefault="0005569B" w:rsidP="004D1E5A">
      <w:pPr>
        <w:pStyle w:val="Ttulo3"/>
        <w:ind w:left="1418" w:hanging="1021"/>
      </w:pPr>
      <w:r>
        <w:t xml:space="preserve">Sistema exibe a Interface I03 para preenchimento dos dados necessários para o envio do equipamento para manutenção, conforme o item </w:t>
      </w:r>
      <w:r w:rsidR="00A77468">
        <w:t>6.3.2</w:t>
      </w:r>
      <w:r>
        <w:t xml:space="preserve"> - Campos</w:t>
      </w:r>
      <w:r w:rsidR="004D1E5A">
        <w:t>.</w:t>
      </w:r>
    </w:p>
    <w:p w:rsidR="004D1E5A" w:rsidRDefault="0005569B" w:rsidP="004D1E5A">
      <w:pPr>
        <w:pStyle w:val="Ttulo3"/>
        <w:ind w:left="1418" w:hanging="1021"/>
      </w:pPr>
      <w:r>
        <w:t>Usuário preenche os dados solicitados e escolhe a opção Registrar Envio para Manutenção.</w:t>
      </w:r>
    </w:p>
    <w:p w:rsidR="0005569B" w:rsidRDefault="0005569B" w:rsidP="0005569B">
      <w:pPr>
        <w:pStyle w:val="Ttulo3"/>
        <w:ind w:left="1418" w:hanging="1021"/>
      </w:pPr>
      <w:r>
        <w:t xml:space="preserve">Sistema valida os dados informados conforme o item </w:t>
      </w:r>
      <w:r w:rsidR="00A77468">
        <w:t>6.3.2</w:t>
      </w:r>
      <w:r>
        <w:t xml:space="preserve"> – Campos e registra a movimentação do equipamento.</w:t>
      </w:r>
    </w:p>
    <w:p w:rsidR="0005569B" w:rsidRDefault="0005569B" w:rsidP="0005569B">
      <w:pPr>
        <w:pStyle w:val="Ttulo3"/>
        <w:ind w:left="1418" w:hanging="1021"/>
      </w:pPr>
      <w:r>
        <w:t>O fluxo retorna para o passo 11 do Fluxo Principal.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B0EC6" w:rsidRDefault="004B0EC6" w:rsidP="004B0EC6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A02 – Transferência de Lotação</w:t>
      </w:r>
    </w:p>
    <w:p w:rsidR="004B0EC6" w:rsidRDefault="00DE37E9" w:rsidP="004B0EC6">
      <w:pPr>
        <w:pStyle w:val="Ttulo3"/>
        <w:ind w:left="1418" w:hanging="1021"/>
      </w:pPr>
      <w:r>
        <w:t xml:space="preserve">Sistema exibe a Interface I04 para preenchimento dos dados necessários para a transferência de lotação, conforme o item </w:t>
      </w:r>
      <w:r w:rsidR="00A77468">
        <w:t>6.4.2</w:t>
      </w:r>
      <w:r>
        <w:t xml:space="preserve"> - Campos</w:t>
      </w:r>
      <w:r w:rsidR="004B0EC6">
        <w:t>.</w:t>
      </w:r>
    </w:p>
    <w:p w:rsidR="004B0EC6" w:rsidRDefault="00A37BBB" w:rsidP="004B0EC6">
      <w:pPr>
        <w:pStyle w:val="Ttulo3"/>
        <w:ind w:left="1418" w:hanging="1021"/>
      </w:pPr>
      <w:r>
        <w:t>Usuário informa os dados solicitados e escolhe a opção Registrar Transferência de Lotação.</w:t>
      </w:r>
    </w:p>
    <w:p w:rsidR="00A37BBB" w:rsidRDefault="00A37BBB" w:rsidP="00A37BBB">
      <w:pPr>
        <w:pStyle w:val="Ttulo3"/>
        <w:ind w:left="1418" w:hanging="1021"/>
      </w:pPr>
      <w:r>
        <w:t xml:space="preserve">Sistema valida os dados informados conforme o item </w:t>
      </w:r>
      <w:r w:rsidR="00A77468">
        <w:t>6.4.2</w:t>
      </w:r>
      <w:r>
        <w:t xml:space="preserve"> – Campos e registra a movimentação do equipamento.</w:t>
      </w:r>
    </w:p>
    <w:p w:rsidR="00A37BBB" w:rsidRDefault="00A37BBB" w:rsidP="00A37BBB">
      <w:pPr>
        <w:pStyle w:val="Ttulo3"/>
        <w:ind w:left="1418" w:hanging="1021"/>
      </w:pPr>
      <w:r>
        <w:t>Sistema retorna para o passo 11 do Fluxo Principal.</w:t>
      </w:r>
    </w:p>
    <w:p w:rsidR="004B0EC6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B0EC6" w:rsidRDefault="004B0EC6" w:rsidP="004B0EC6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A03 – Upgrade</w:t>
      </w:r>
    </w:p>
    <w:p w:rsidR="004B0EC6" w:rsidRDefault="00A37BBB" w:rsidP="004B0EC6">
      <w:pPr>
        <w:pStyle w:val="Ttulo3"/>
        <w:ind w:left="1418" w:hanging="1021"/>
      </w:pPr>
      <w:r>
        <w:t xml:space="preserve">Sistema exibe a Interface I05 para preenchimento dos dados necessários para o upgrade do equipamento, conforme o item </w:t>
      </w:r>
      <w:r w:rsidR="00A77468">
        <w:t>6.5.2</w:t>
      </w:r>
      <w:r>
        <w:t xml:space="preserve"> – Campos.</w:t>
      </w:r>
    </w:p>
    <w:p w:rsidR="004B0EC6" w:rsidRPr="004D1E5A" w:rsidRDefault="00A37BBB" w:rsidP="004B0EC6">
      <w:pPr>
        <w:pStyle w:val="Ttulo3"/>
        <w:ind w:left="1418" w:hanging="1021"/>
      </w:pPr>
      <w:r>
        <w:t>Usuário informa os dados solicitados e escolhe a opção Registrar Upgrade.</w:t>
      </w:r>
    </w:p>
    <w:p w:rsidR="00A37BBB" w:rsidRDefault="00A37BBB" w:rsidP="00A37BBB">
      <w:pPr>
        <w:pStyle w:val="Ttulo3"/>
        <w:ind w:left="1418" w:hanging="1021"/>
      </w:pPr>
      <w:r>
        <w:t xml:space="preserve">Sistema valida os dados informados conforme o item </w:t>
      </w:r>
      <w:r w:rsidR="00A77468">
        <w:t>6.5.2</w:t>
      </w:r>
      <w:r>
        <w:t xml:space="preserve"> – Campos e registra a movimentação do equipamento.</w:t>
      </w:r>
    </w:p>
    <w:p w:rsidR="00A37BBB" w:rsidRDefault="00A37BBB" w:rsidP="00A37BBB">
      <w:pPr>
        <w:pStyle w:val="Ttulo3"/>
        <w:ind w:left="1418" w:hanging="1021"/>
      </w:pPr>
      <w:r>
        <w:t>Sistema retorna para o passo 11 do Fluxo Principal.</w:t>
      </w:r>
    </w:p>
    <w:p w:rsidR="004B0EC6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B0EC6" w:rsidRDefault="004B0EC6" w:rsidP="004B0EC6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A04– Substituição</w:t>
      </w:r>
    </w:p>
    <w:p w:rsidR="004B0EC6" w:rsidRDefault="00A37BBB" w:rsidP="004B0EC6">
      <w:pPr>
        <w:pStyle w:val="Ttulo3"/>
        <w:ind w:left="1418" w:hanging="1021"/>
      </w:pPr>
      <w:r>
        <w:t xml:space="preserve">Sistema exibe a Interface I06 para preenchimento dos dados necessários para a substituição do equipamento, conforme o item </w:t>
      </w:r>
      <w:r w:rsidR="00A77468">
        <w:t>6.6.2</w:t>
      </w:r>
      <w:r>
        <w:t xml:space="preserve"> – Campos.</w:t>
      </w:r>
    </w:p>
    <w:p w:rsidR="004B0EC6" w:rsidRDefault="00A37BBB" w:rsidP="004B0EC6">
      <w:pPr>
        <w:pStyle w:val="Ttulo3"/>
        <w:ind w:left="1418" w:hanging="1021"/>
      </w:pPr>
      <w:r>
        <w:t>Usuário informa os dados solicitados e escolhe a opção Registrar Substituição.</w:t>
      </w:r>
    </w:p>
    <w:p w:rsidR="00A37BBB" w:rsidRDefault="00A37BBB" w:rsidP="00A37BBB">
      <w:pPr>
        <w:pStyle w:val="Ttulo3"/>
        <w:ind w:left="1418" w:hanging="1021"/>
      </w:pPr>
      <w:r>
        <w:t xml:space="preserve">Sistema valida os dados informados conforme o item </w:t>
      </w:r>
      <w:r w:rsidR="00A77468">
        <w:t>6.6.2</w:t>
      </w:r>
      <w:r>
        <w:t xml:space="preserve"> – Campos e registra a movimentação do equipamento.</w:t>
      </w:r>
    </w:p>
    <w:p w:rsidR="00A37BBB" w:rsidRDefault="00A37BBB" w:rsidP="00A37BBB">
      <w:pPr>
        <w:pStyle w:val="Ttulo3"/>
        <w:ind w:left="1418" w:hanging="1021"/>
      </w:pPr>
      <w:r>
        <w:t>Sistema retorna para o passo 11 do Fluxo Principal.</w:t>
      </w:r>
    </w:p>
    <w:p w:rsidR="004B0EC6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3A6C3D" w:rsidRDefault="003A6C3D" w:rsidP="003A6C3D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Fluxo de Exceção E01– Equipamento não encontrado</w:t>
      </w:r>
    </w:p>
    <w:p w:rsidR="003A6C3D" w:rsidRDefault="003A6C3D" w:rsidP="003A6C3D">
      <w:pPr>
        <w:pStyle w:val="Ttulo3"/>
        <w:ind w:left="1418" w:hanging="1021"/>
      </w:pPr>
      <w:r>
        <w:t xml:space="preserve">No passo </w:t>
      </w:r>
      <w:proofErr w:type="gramStart"/>
      <w:r>
        <w:t>4</w:t>
      </w:r>
      <w:proofErr w:type="gramEnd"/>
      <w:r>
        <w:t xml:space="preserve"> do fluxo básico, o sistema não localiza nenhum equipamento que atenda aos critérios de pesquisa informados.</w:t>
      </w:r>
    </w:p>
    <w:p w:rsidR="003A6C3D" w:rsidRDefault="003A6C3D" w:rsidP="003A6C3D">
      <w:pPr>
        <w:pStyle w:val="Ttulo3"/>
        <w:ind w:left="1418" w:hanging="1021"/>
      </w:pPr>
      <w:r>
        <w:t>O sistema exibe a Interface I01 e informa que não foi localizado equipamento que atenda aos critérios informados.</w:t>
      </w:r>
    </w:p>
    <w:p w:rsidR="003A6C3D" w:rsidRPr="003A6C3D" w:rsidRDefault="003A6C3D" w:rsidP="003A6C3D">
      <w:pPr>
        <w:rPr>
          <w:lang w:val="pt-BR"/>
        </w:rPr>
      </w:pPr>
    </w:p>
    <w:p w:rsidR="004B0EC6" w:rsidRPr="00897891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lastRenderedPageBreak/>
        <w:t>Detalhamento das Interfaces com o Usuário</w:t>
      </w:r>
      <w:bookmarkEnd w:id="17"/>
    </w:p>
    <w:p w:rsidR="00BB01DB" w:rsidRDefault="00662BD2" w:rsidP="00662BD2">
      <w:pPr>
        <w:pStyle w:val="Ttulo2"/>
      </w:pPr>
      <w:r>
        <w:t xml:space="preserve">Interface I01 – </w:t>
      </w:r>
      <w:r w:rsidR="003A6C3D">
        <w:t>Pesquisa do Equipamento a ser Movimentado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3A6C3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4898780" cy="124106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41" cy="124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70" w:rsidRPr="00662BD2" w:rsidRDefault="00662BD2" w:rsidP="00662BD2">
      <w:pPr>
        <w:pStyle w:val="Ttulo3"/>
      </w:pPr>
      <w:bookmarkStart w:id="18" w:name="_Interface_I01_–"/>
      <w:bookmarkEnd w:id="18"/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662BD2" w:rsidRPr="004B0EC6" w:rsidTr="00662BD2">
        <w:tc>
          <w:tcPr>
            <w:tcW w:w="2528" w:type="dxa"/>
          </w:tcPr>
          <w:p w:rsidR="00662BD2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Código </w:t>
            </w:r>
            <w:r w:rsidR="00662BD2">
              <w:rPr>
                <w:rFonts w:ascii="Arial" w:hAnsi="Arial" w:cs="Arial"/>
                <w:lang w:val="pt-BR"/>
              </w:rPr>
              <w:t>do Equipamento</w:t>
            </w:r>
          </w:p>
        </w:tc>
        <w:tc>
          <w:tcPr>
            <w:tcW w:w="2528" w:type="dxa"/>
          </w:tcPr>
          <w:p w:rsidR="00662BD2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Alfa-numérico</w:t>
            </w:r>
            <w:proofErr w:type="spellEnd"/>
          </w:p>
        </w:tc>
        <w:tc>
          <w:tcPr>
            <w:tcW w:w="2528" w:type="dxa"/>
          </w:tcPr>
          <w:p w:rsidR="00662BD2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de equipamento que esteja registrado no sistema.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3A6C3D" w:rsidRPr="004B0EC6" w:rsidTr="00662BD2"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do Equipamento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tipos de equipamento já preenchida para seleção.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3A6C3D" w:rsidRPr="004B0EC6" w:rsidTr="00662BD2"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Sede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Listas de sedes já preenchida para seleção</w:t>
            </w:r>
            <w:proofErr w:type="gramEnd"/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2528" w:type="dxa"/>
          </w:tcPr>
          <w:p w:rsidR="003A6C3D" w:rsidRDefault="003A6C3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4B0EC6" w:rsidTr="00662BD2">
        <w:tc>
          <w:tcPr>
            <w:tcW w:w="2528" w:type="dxa"/>
          </w:tcPr>
          <w:p w:rsidR="00662BD2" w:rsidRDefault="003A6C3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Pesquisar</w:t>
            </w:r>
          </w:p>
        </w:tc>
        <w:tc>
          <w:tcPr>
            <w:tcW w:w="7503" w:type="dxa"/>
          </w:tcPr>
          <w:p w:rsidR="00662BD2" w:rsidRDefault="003A6C3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 um ou mais equipamentos que atendam às condições de pesquisa.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I02 – </w:t>
      </w:r>
      <w:r w:rsidR="003A6C3D">
        <w:t>Resultado da Pesquisa de Equipamento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FC4FA1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262021" cy="2086708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42" cy="209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lastRenderedPageBreak/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FC4FA1" w:rsidTr="005733A6"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Botão para seleção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Botão de rádio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Apenas um botão pode ser marcado.</w:t>
            </w:r>
          </w:p>
        </w:tc>
      </w:tr>
      <w:tr w:rsidR="00057B06" w:rsidTr="005733A6"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de equipamento registrado no sistema.</w:t>
            </w:r>
          </w:p>
        </w:tc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</w:t>
            </w:r>
          </w:p>
        </w:tc>
      </w:tr>
      <w:tr w:rsidR="00057B06" w:rsidTr="005733A6"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Equipamento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Microcomputador, Impressora, Estabilizador, </w:t>
            </w:r>
            <w:proofErr w:type="spellStart"/>
            <w:r>
              <w:rPr>
                <w:rFonts w:ascii="Arial" w:hAnsi="Arial" w:cs="Arial"/>
                <w:lang w:val="pt-BR"/>
              </w:rPr>
              <w:t>Pen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Drive, Monitor de Vídeo, Projetor </w:t>
            </w:r>
            <w:proofErr w:type="gramStart"/>
            <w:r>
              <w:rPr>
                <w:rFonts w:ascii="Arial" w:hAnsi="Arial" w:cs="Arial"/>
                <w:lang w:val="pt-BR"/>
              </w:rPr>
              <w:t>Multimídia</w:t>
            </w:r>
            <w:proofErr w:type="gramEnd"/>
          </w:p>
        </w:tc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</w:t>
            </w:r>
          </w:p>
        </w:tc>
      </w:tr>
      <w:tr w:rsidR="00FC4FA1" w:rsidTr="005733A6"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Sede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Uma das sedes cadastradas</w:t>
            </w:r>
          </w:p>
        </w:tc>
        <w:tc>
          <w:tcPr>
            <w:tcW w:w="2528" w:type="dxa"/>
          </w:tcPr>
          <w:p w:rsidR="00FC4FA1" w:rsidRDefault="00FC4FA1" w:rsidP="00DE5F8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</w:t>
            </w:r>
          </w:p>
        </w:tc>
      </w:tr>
      <w:tr w:rsidR="00FC4FA1" w:rsidTr="005733A6"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Lotação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Lotação válida pertencente à sede.</w:t>
            </w:r>
          </w:p>
        </w:tc>
        <w:tc>
          <w:tcPr>
            <w:tcW w:w="2528" w:type="dxa"/>
          </w:tcPr>
          <w:p w:rsidR="00FC4FA1" w:rsidRDefault="00FC4FA1" w:rsidP="00DE5F8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</w:t>
            </w:r>
          </w:p>
        </w:tc>
      </w:tr>
      <w:tr w:rsidR="00FC4FA1" w:rsidTr="005733A6"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Movimentação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FC4FA1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Envio para Manutenção, Substituição, Upgrade, Transferência de </w:t>
            </w:r>
            <w:proofErr w:type="gramStart"/>
            <w:r>
              <w:rPr>
                <w:rFonts w:ascii="Arial" w:hAnsi="Arial" w:cs="Arial"/>
                <w:lang w:val="pt-BR"/>
              </w:rPr>
              <w:t>Lotação</w:t>
            </w:r>
            <w:proofErr w:type="gramEnd"/>
          </w:p>
        </w:tc>
        <w:tc>
          <w:tcPr>
            <w:tcW w:w="2528" w:type="dxa"/>
          </w:tcPr>
          <w:p w:rsidR="00FC4FA1" w:rsidRDefault="00FC4FA1" w:rsidP="00DE5F8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Apenas um pode ser selecionado.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4B0EC6" w:rsidTr="005733A6">
        <w:tc>
          <w:tcPr>
            <w:tcW w:w="2528" w:type="dxa"/>
          </w:tcPr>
          <w:p w:rsidR="00057B06" w:rsidRDefault="00FC4FA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Movimentar</w:t>
            </w:r>
          </w:p>
        </w:tc>
        <w:tc>
          <w:tcPr>
            <w:tcW w:w="7503" w:type="dxa"/>
          </w:tcPr>
          <w:p w:rsidR="00057B06" w:rsidRDefault="00FC4FA1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página correspondente à movimentação selecionada para o equipamento.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I03 – </w:t>
      </w:r>
      <w:proofErr w:type="gramStart"/>
      <w:r w:rsidR="00FC4FA1">
        <w:t>Envio</w:t>
      </w:r>
      <w:proofErr w:type="gramEnd"/>
      <w:r w:rsidR="00FC4FA1">
        <w:t xml:space="preserve"> para Manutenção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A77468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4633509" cy="1735016"/>
            <wp:effectExtent l="1905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80" cy="173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1691"/>
        <w:gridCol w:w="2693"/>
        <w:gridCol w:w="3200"/>
      </w:tblGrid>
      <w:tr w:rsidR="00057B06" w:rsidRPr="00662BD2" w:rsidTr="002C3E87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1691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69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3200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6673ED" w:rsidTr="002C3E87">
        <w:tc>
          <w:tcPr>
            <w:tcW w:w="2528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Equipamento</w:t>
            </w:r>
          </w:p>
        </w:tc>
        <w:tc>
          <w:tcPr>
            <w:tcW w:w="1691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693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200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registrado para o equipamento. Preenchido pelo sistema.</w:t>
            </w:r>
          </w:p>
        </w:tc>
      </w:tr>
      <w:tr w:rsidR="006673ED" w:rsidTr="002C3E87">
        <w:tc>
          <w:tcPr>
            <w:tcW w:w="2528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Tipo do Equipamento</w:t>
            </w:r>
          </w:p>
        </w:tc>
        <w:tc>
          <w:tcPr>
            <w:tcW w:w="1691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693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equipamento válido.</w:t>
            </w:r>
          </w:p>
        </w:tc>
        <w:tc>
          <w:tcPr>
            <w:tcW w:w="3200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sistema.</w:t>
            </w:r>
          </w:p>
        </w:tc>
      </w:tr>
      <w:tr w:rsidR="006673ED" w:rsidTr="002C3E87">
        <w:tc>
          <w:tcPr>
            <w:tcW w:w="2528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Atual</w:t>
            </w:r>
          </w:p>
        </w:tc>
        <w:tc>
          <w:tcPr>
            <w:tcW w:w="1691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693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existente no sistema.</w:t>
            </w:r>
          </w:p>
        </w:tc>
        <w:tc>
          <w:tcPr>
            <w:tcW w:w="3200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 com a localização atual do equipamento.</w:t>
            </w:r>
          </w:p>
        </w:tc>
      </w:tr>
      <w:tr w:rsidR="006673ED" w:rsidTr="002C3E87">
        <w:tc>
          <w:tcPr>
            <w:tcW w:w="2528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de Destino</w:t>
            </w:r>
          </w:p>
        </w:tc>
        <w:tc>
          <w:tcPr>
            <w:tcW w:w="1691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693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200" w:type="dxa"/>
          </w:tcPr>
          <w:p w:rsidR="006673ED" w:rsidRDefault="006673E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Suporte Técnico. Preenchido pelo sistema.</w:t>
            </w:r>
          </w:p>
        </w:tc>
      </w:tr>
      <w:tr w:rsidR="00057B06" w:rsidTr="002C3E87">
        <w:tc>
          <w:tcPr>
            <w:tcW w:w="2528" w:type="dxa"/>
          </w:tcPr>
          <w:p w:rsidR="00057B06" w:rsidRDefault="00A7746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problema</w:t>
            </w:r>
          </w:p>
        </w:tc>
        <w:tc>
          <w:tcPr>
            <w:tcW w:w="1691" w:type="dxa"/>
          </w:tcPr>
          <w:p w:rsidR="00057B06" w:rsidRDefault="00A7746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693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200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4B0EC6" w:rsidTr="005733A6">
        <w:tc>
          <w:tcPr>
            <w:tcW w:w="2528" w:type="dxa"/>
          </w:tcPr>
          <w:p w:rsidR="00057B06" w:rsidRDefault="00A7746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Enviar para Manutenção</w:t>
            </w:r>
          </w:p>
        </w:tc>
        <w:tc>
          <w:tcPr>
            <w:tcW w:w="7503" w:type="dxa"/>
          </w:tcPr>
          <w:p w:rsidR="00057B06" w:rsidRDefault="00A7746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o envio do equipamento para manutenção.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Default="004D7B3A" w:rsidP="004D7B3A">
      <w:pPr>
        <w:pStyle w:val="Ttulo2"/>
      </w:pPr>
      <w:r>
        <w:t xml:space="preserve">Interface I04 – </w:t>
      </w:r>
      <w:r w:rsidR="00FC4FA1">
        <w:t>Transferência de Lotação</w:t>
      </w:r>
    </w:p>
    <w:p w:rsidR="004D7B3A" w:rsidRDefault="004D7B3A" w:rsidP="004D7B3A">
      <w:pPr>
        <w:pStyle w:val="Ttulo3"/>
      </w:pPr>
      <w:r>
        <w:t>Esboço da Interface</w:t>
      </w:r>
    </w:p>
    <w:p w:rsidR="004D7B3A" w:rsidRPr="00057B06" w:rsidRDefault="00B5586F" w:rsidP="004D7B3A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4658457" cy="1612217"/>
            <wp:effectExtent l="19050" t="0" r="8793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95" cy="161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3A" w:rsidRPr="00662BD2" w:rsidRDefault="004D7B3A" w:rsidP="004D7B3A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1833"/>
        <w:gridCol w:w="3223"/>
        <w:gridCol w:w="2528"/>
      </w:tblGrid>
      <w:tr w:rsidR="004D7B3A" w:rsidRPr="00662BD2" w:rsidTr="002C3E87"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183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322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C3E87" w:rsidTr="002C3E87">
        <w:tc>
          <w:tcPr>
            <w:tcW w:w="2528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Equipamento</w:t>
            </w:r>
          </w:p>
        </w:tc>
        <w:tc>
          <w:tcPr>
            <w:tcW w:w="1833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3223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registrado para o equipamento. Preenchido pelo sistema.</w:t>
            </w:r>
          </w:p>
        </w:tc>
      </w:tr>
      <w:tr w:rsidR="002C3E87" w:rsidTr="002C3E87">
        <w:tc>
          <w:tcPr>
            <w:tcW w:w="2528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do Equipamento</w:t>
            </w:r>
          </w:p>
        </w:tc>
        <w:tc>
          <w:tcPr>
            <w:tcW w:w="1833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3223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equipamento válido.</w:t>
            </w:r>
          </w:p>
        </w:tc>
        <w:tc>
          <w:tcPr>
            <w:tcW w:w="2528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sistema.</w:t>
            </w:r>
          </w:p>
        </w:tc>
      </w:tr>
      <w:tr w:rsidR="002C3E87" w:rsidTr="002C3E87">
        <w:tc>
          <w:tcPr>
            <w:tcW w:w="2528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Atual</w:t>
            </w:r>
          </w:p>
        </w:tc>
        <w:tc>
          <w:tcPr>
            <w:tcW w:w="1833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3223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existente no sistema.</w:t>
            </w:r>
          </w:p>
        </w:tc>
        <w:tc>
          <w:tcPr>
            <w:tcW w:w="2528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 com a localização atual do equipamento.</w:t>
            </w:r>
          </w:p>
        </w:tc>
      </w:tr>
      <w:tr w:rsidR="002C3E87" w:rsidTr="002C3E87">
        <w:tc>
          <w:tcPr>
            <w:tcW w:w="2528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de Destino</w:t>
            </w:r>
          </w:p>
        </w:tc>
        <w:tc>
          <w:tcPr>
            <w:tcW w:w="1833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3223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Caixa de seleção contendo todas as localizações cadastradas no sistema, exceto a localização atual.</w:t>
            </w:r>
          </w:p>
        </w:tc>
        <w:tc>
          <w:tcPr>
            <w:tcW w:w="2528" w:type="dxa"/>
          </w:tcPr>
          <w:p w:rsidR="002C3E87" w:rsidRDefault="002C3E87" w:rsidP="0067430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Somente uma localização pode ser escolhida.</w:t>
            </w:r>
          </w:p>
        </w:tc>
      </w:tr>
      <w:tr w:rsidR="004D7B3A" w:rsidTr="002C3E87">
        <w:tc>
          <w:tcPr>
            <w:tcW w:w="2528" w:type="dxa"/>
          </w:tcPr>
          <w:p w:rsidR="004D7B3A" w:rsidRDefault="002C3E8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Observações</w:t>
            </w:r>
          </w:p>
        </w:tc>
        <w:tc>
          <w:tcPr>
            <w:tcW w:w="1833" w:type="dxa"/>
          </w:tcPr>
          <w:p w:rsidR="004D7B3A" w:rsidRDefault="002C3E8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322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2C3E8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Comentários acerca da transferência.</w:t>
            </w:r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Pr="00662BD2" w:rsidRDefault="004D7B3A" w:rsidP="004D7B3A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4D7B3A" w:rsidRPr="00662BD2" w:rsidTr="005733A6"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4D7B3A" w:rsidRPr="004B0EC6" w:rsidTr="005733A6">
        <w:tc>
          <w:tcPr>
            <w:tcW w:w="2528" w:type="dxa"/>
          </w:tcPr>
          <w:p w:rsidR="004D7B3A" w:rsidRDefault="002C3E8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Transferir para Nova Lotação</w:t>
            </w:r>
          </w:p>
        </w:tc>
        <w:tc>
          <w:tcPr>
            <w:tcW w:w="7503" w:type="dxa"/>
          </w:tcPr>
          <w:p w:rsidR="004D7B3A" w:rsidRDefault="002C3E8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a transferência do equipamento para nova lotação.</w:t>
            </w:r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Default="00254D1F" w:rsidP="00254D1F">
      <w:pPr>
        <w:pStyle w:val="Ttulo2"/>
      </w:pPr>
      <w:r>
        <w:t xml:space="preserve">Interface I05 – </w:t>
      </w:r>
      <w:r w:rsidR="00FC4FA1">
        <w:t>Upgrade</w:t>
      </w:r>
    </w:p>
    <w:p w:rsidR="00254D1F" w:rsidRDefault="00254D1F" w:rsidP="00254D1F">
      <w:pPr>
        <w:pStyle w:val="Ttulo3"/>
      </w:pPr>
      <w:r>
        <w:t>Esboço da Interface</w:t>
      </w:r>
    </w:p>
    <w:p w:rsidR="00254D1F" w:rsidRPr="00057B06" w:rsidRDefault="00B5586F" w:rsidP="00254D1F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4715302" cy="1565031"/>
            <wp:effectExtent l="19050" t="0" r="9098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39" cy="1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1F" w:rsidRPr="00662BD2" w:rsidRDefault="00254D1F" w:rsidP="00254D1F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18"/>
        <w:gridCol w:w="1559"/>
        <w:gridCol w:w="2410"/>
        <w:gridCol w:w="3625"/>
      </w:tblGrid>
      <w:tr w:rsidR="00254D1F" w:rsidRPr="00662BD2" w:rsidTr="00B5586F">
        <w:tc>
          <w:tcPr>
            <w:tcW w:w="251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1559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410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3625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54D1F" w:rsidTr="00B5586F">
        <w:tc>
          <w:tcPr>
            <w:tcW w:w="2518" w:type="dxa"/>
          </w:tcPr>
          <w:p w:rsidR="00254D1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Equipamento</w:t>
            </w:r>
          </w:p>
        </w:tc>
        <w:tc>
          <w:tcPr>
            <w:tcW w:w="1559" w:type="dxa"/>
          </w:tcPr>
          <w:p w:rsidR="00254D1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410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625" w:type="dxa"/>
          </w:tcPr>
          <w:p w:rsidR="00254D1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registrado para o equipamento. Preenchido pelo sistema.</w:t>
            </w:r>
          </w:p>
        </w:tc>
      </w:tr>
      <w:tr w:rsidR="00B5586F" w:rsidTr="00B5586F">
        <w:tc>
          <w:tcPr>
            <w:tcW w:w="2518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do Equipamento</w:t>
            </w:r>
          </w:p>
        </w:tc>
        <w:tc>
          <w:tcPr>
            <w:tcW w:w="1559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410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equipamento válido.</w:t>
            </w:r>
          </w:p>
        </w:tc>
        <w:tc>
          <w:tcPr>
            <w:tcW w:w="3625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sistema.</w:t>
            </w:r>
          </w:p>
        </w:tc>
      </w:tr>
      <w:tr w:rsidR="00B5586F" w:rsidTr="00B5586F">
        <w:tc>
          <w:tcPr>
            <w:tcW w:w="2518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atual</w:t>
            </w:r>
          </w:p>
        </w:tc>
        <w:tc>
          <w:tcPr>
            <w:tcW w:w="1559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410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existente no sistema.</w:t>
            </w:r>
          </w:p>
        </w:tc>
        <w:tc>
          <w:tcPr>
            <w:tcW w:w="3625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atual do equipamento. Preenchido pelo sistema.</w:t>
            </w:r>
          </w:p>
        </w:tc>
      </w:tr>
      <w:tr w:rsidR="00B5586F" w:rsidTr="00B5586F">
        <w:tc>
          <w:tcPr>
            <w:tcW w:w="2518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Upgrade</w:t>
            </w:r>
          </w:p>
        </w:tc>
        <w:tc>
          <w:tcPr>
            <w:tcW w:w="1559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410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625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Pr="00662BD2" w:rsidRDefault="00254D1F" w:rsidP="00254D1F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254D1F" w:rsidRPr="00662BD2" w:rsidTr="005733A6"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54D1F" w:rsidRPr="004B0EC6" w:rsidTr="005733A6">
        <w:tc>
          <w:tcPr>
            <w:tcW w:w="2528" w:type="dxa"/>
          </w:tcPr>
          <w:p w:rsidR="00254D1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Efetuar Upgrade</w:t>
            </w:r>
          </w:p>
        </w:tc>
        <w:tc>
          <w:tcPr>
            <w:tcW w:w="7503" w:type="dxa"/>
          </w:tcPr>
          <w:p w:rsidR="00254D1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o registro do upgrade do equipamento</w:t>
            </w: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Default="00806D77" w:rsidP="00806D77">
      <w:pPr>
        <w:pStyle w:val="Ttulo2"/>
      </w:pPr>
      <w:r>
        <w:lastRenderedPageBreak/>
        <w:t>Interface I0</w:t>
      </w:r>
      <w:r w:rsidR="00865201">
        <w:t>6</w:t>
      </w:r>
      <w:r>
        <w:t xml:space="preserve"> – </w:t>
      </w:r>
      <w:r w:rsidR="00FC4FA1">
        <w:t>Substituição</w:t>
      </w:r>
    </w:p>
    <w:p w:rsidR="00806D77" w:rsidRDefault="00806D77" w:rsidP="00806D77">
      <w:pPr>
        <w:pStyle w:val="Ttulo3"/>
      </w:pPr>
      <w:r>
        <w:t>Esboço da Interface</w:t>
      </w:r>
    </w:p>
    <w:p w:rsidR="00806D77" w:rsidRPr="00057B06" w:rsidRDefault="00B5586F" w:rsidP="00806D77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4681904" cy="1769941"/>
            <wp:effectExtent l="19050" t="0" r="439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40" cy="177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77" w:rsidRPr="00662BD2" w:rsidRDefault="00806D77" w:rsidP="00806D77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806D77" w:rsidRPr="00662BD2" w:rsidTr="005733A6">
        <w:tc>
          <w:tcPr>
            <w:tcW w:w="294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806D77" w:rsidTr="005733A6">
        <w:tc>
          <w:tcPr>
            <w:tcW w:w="2943" w:type="dxa"/>
          </w:tcPr>
          <w:p w:rsidR="00806D77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Equipamento</w:t>
            </w:r>
          </w:p>
        </w:tc>
        <w:tc>
          <w:tcPr>
            <w:tcW w:w="2113" w:type="dxa"/>
          </w:tcPr>
          <w:p w:rsidR="00806D77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registrado para o equipamento. Preenchido pelo sistema.</w:t>
            </w:r>
          </w:p>
        </w:tc>
      </w:tr>
      <w:tr w:rsidR="00B5586F" w:rsidTr="005733A6">
        <w:tc>
          <w:tcPr>
            <w:tcW w:w="2943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do Equipamento</w:t>
            </w:r>
          </w:p>
        </w:tc>
        <w:tc>
          <w:tcPr>
            <w:tcW w:w="2113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528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equipamento válido.</w:t>
            </w:r>
          </w:p>
        </w:tc>
        <w:tc>
          <w:tcPr>
            <w:tcW w:w="2528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Preenchido pelo sistema.</w:t>
            </w:r>
          </w:p>
        </w:tc>
      </w:tr>
      <w:tr w:rsidR="00B5586F" w:rsidTr="005733A6">
        <w:tc>
          <w:tcPr>
            <w:tcW w:w="2943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atual</w:t>
            </w:r>
          </w:p>
        </w:tc>
        <w:tc>
          <w:tcPr>
            <w:tcW w:w="2113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528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existente no sistema.</w:t>
            </w:r>
          </w:p>
        </w:tc>
        <w:tc>
          <w:tcPr>
            <w:tcW w:w="2528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Localização atual do equipamento. Preenchido pelo sistema.</w:t>
            </w:r>
          </w:p>
        </w:tc>
      </w:tr>
      <w:tr w:rsidR="00B5586F" w:rsidTr="005733A6">
        <w:tc>
          <w:tcPr>
            <w:tcW w:w="2943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novo equipamento</w:t>
            </w:r>
          </w:p>
        </w:tc>
        <w:tc>
          <w:tcPr>
            <w:tcW w:w="2113" w:type="dxa"/>
          </w:tcPr>
          <w:p w:rsidR="00B5586F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5586F" w:rsidRDefault="008703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de equipamento válido.</w:t>
            </w:r>
          </w:p>
        </w:tc>
        <w:tc>
          <w:tcPr>
            <w:tcW w:w="2528" w:type="dxa"/>
          </w:tcPr>
          <w:p w:rsidR="00B5586F" w:rsidRDefault="008703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7037D" w:rsidTr="005733A6">
        <w:tc>
          <w:tcPr>
            <w:tcW w:w="2943" w:type="dxa"/>
          </w:tcPr>
          <w:p w:rsidR="0087037D" w:rsidRDefault="008703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Observações</w:t>
            </w:r>
          </w:p>
        </w:tc>
        <w:tc>
          <w:tcPr>
            <w:tcW w:w="2113" w:type="dxa"/>
          </w:tcPr>
          <w:p w:rsidR="0087037D" w:rsidRDefault="008703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528" w:type="dxa"/>
          </w:tcPr>
          <w:p w:rsidR="0087037D" w:rsidRDefault="008703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7037D" w:rsidRDefault="008703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Pr="00662BD2" w:rsidRDefault="00806D77" w:rsidP="00806D77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806D77" w:rsidRPr="00662BD2" w:rsidTr="005733A6"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806D77" w:rsidRPr="004B0EC6" w:rsidTr="005733A6">
        <w:tc>
          <w:tcPr>
            <w:tcW w:w="2528" w:type="dxa"/>
          </w:tcPr>
          <w:p w:rsidR="00806D77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Substituir Equipamento</w:t>
            </w:r>
          </w:p>
        </w:tc>
        <w:tc>
          <w:tcPr>
            <w:tcW w:w="7503" w:type="dxa"/>
          </w:tcPr>
          <w:p w:rsidR="00806D77" w:rsidRDefault="00B5586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a substituição do equipamento</w:t>
            </w: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4"/>
      <w:footerReference w:type="default" r:id="rId15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F71" w:rsidRDefault="00555F71">
      <w:r>
        <w:separator/>
      </w:r>
    </w:p>
  </w:endnote>
  <w:endnote w:type="continuationSeparator" w:id="0">
    <w:p w:rsidR="00555F71" w:rsidRDefault="00555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AD47A7" w:rsidP="006E0AEB">
          <w:pPr>
            <w:jc w:val="center"/>
            <w:rPr>
              <w:lang w:val="pt-BR"/>
            </w:rPr>
          </w:pPr>
          <w:r w:rsidRPr="00AD47A7">
            <w:fldChar w:fldCharType="begin"/>
          </w:r>
          <w:r w:rsidR="00900132">
            <w:instrText>SYMBOL 211 \f "Symbol" \s 10</w:instrText>
          </w:r>
          <w:r w:rsidRPr="00AD47A7"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101E4">
            <w:rPr>
              <w:lang w:val="pt-BR"/>
            </w:rPr>
            <w:t xml:space="preserve">Programa </w:t>
          </w:r>
          <w:proofErr w:type="spellStart"/>
          <w:r w:rsidR="006E0AEB">
            <w:rPr>
              <w:lang w:val="pt-BR"/>
            </w:rPr>
            <w:t>Labchristus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6E0AEB">
            <w:rPr>
              <w:lang w:val="pt-BR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AD47A7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AD47A7">
            <w:rPr>
              <w:rStyle w:val="Nmerodepgina"/>
              <w:lang w:val="pt-BR"/>
            </w:rPr>
            <w:fldChar w:fldCharType="separate"/>
          </w:r>
          <w:r w:rsidR="00384BF7">
            <w:rPr>
              <w:rStyle w:val="Nmerodepgina"/>
              <w:noProof/>
              <w:lang w:val="pt-BR"/>
            </w:rPr>
            <w:t>7</w:t>
          </w:r>
          <w:r w:rsidR="00AD47A7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F71" w:rsidRDefault="00555F71">
      <w:r>
        <w:separator/>
      </w:r>
    </w:p>
  </w:footnote>
  <w:footnote w:type="continuationSeparator" w:id="0">
    <w:p w:rsidR="00555F71" w:rsidRDefault="00555F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B793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AB7933">
            <w:rPr>
              <w:lang w:val="pt-BR"/>
            </w:rPr>
            <w:t>Labchristus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384BF7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AD47A7">
            <w:fldChar w:fldCharType="begin"/>
          </w:r>
          <w:r w:rsidR="00967929">
            <w:instrText xml:space="preserve"> REF versao \h  \* MERGEFORMAT </w:instrText>
          </w:r>
          <w:r w:rsidR="00AD47A7">
            <w:fldChar w:fldCharType="separate"/>
          </w:r>
          <w:proofErr w:type="gramStart"/>
          <w:r w:rsidR="00384BF7">
            <w:rPr>
              <w:lang w:val="pt-BR"/>
            </w:rPr>
            <w:t>2</w:t>
          </w:r>
          <w:proofErr w:type="gramEnd"/>
          <w:r w:rsidR="008B01CB" w:rsidRPr="008B01CB">
            <w:rPr>
              <w:lang w:val="pt-BR"/>
            </w:rPr>
            <w:t>.</w:t>
          </w:r>
          <w:r w:rsidR="00AD47A7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4B0EC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4B0EC6">
            <w:rPr>
              <w:lang w:val="pt-BR"/>
            </w:rPr>
            <w:t>UC01 Registrar Movimentação de</w:t>
          </w:r>
          <w:r w:rsidR="00AB7933">
            <w:rPr>
              <w:lang w:val="pt-BR"/>
            </w:rPr>
            <w:t xml:space="preserve"> Equipamento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384BF7">
          <w:r>
            <w:rPr>
              <w:lang w:val="pt-BR"/>
            </w:rPr>
            <w:t xml:space="preserve">  Data:</w:t>
          </w:r>
          <w:r>
            <w:t xml:space="preserve"> </w:t>
          </w:r>
          <w:r w:rsidR="004B0EC6">
            <w:t>2</w:t>
          </w:r>
          <w:r w:rsidR="00384BF7">
            <w:t>7</w:t>
          </w:r>
          <w:r w:rsidR="004B0EC6">
            <w:t>/0</w:t>
          </w:r>
          <w:r w:rsidR="00384BF7">
            <w:t>5</w:t>
          </w:r>
          <w:r w:rsidR="00903B36">
            <w:t>/201</w:t>
          </w:r>
          <w:r w:rsidR="00AB7933">
            <w:t>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067E5"/>
    <w:rsid w:val="000101E4"/>
    <w:rsid w:val="000121A8"/>
    <w:rsid w:val="000235E6"/>
    <w:rsid w:val="00032B76"/>
    <w:rsid w:val="00033D5F"/>
    <w:rsid w:val="0005569B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22EFF"/>
    <w:rsid w:val="00235A13"/>
    <w:rsid w:val="002401A0"/>
    <w:rsid w:val="00241000"/>
    <w:rsid w:val="00254D1F"/>
    <w:rsid w:val="00260C4F"/>
    <w:rsid w:val="002C0E32"/>
    <w:rsid w:val="002C3E87"/>
    <w:rsid w:val="002C5E45"/>
    <w:rsid w:val="002C5F2A"/>
    <w:rsid w:val="002C72A4"/>
    <w:rsid w:val="002F1065"/>
    <w:rsid w:val="00304E7E"/>
    <w:rsid w:val="003239ED"/>
    <w:rsid w:val="00325866"/>
    <w:rsid w:val="00356451"/>
    <w:rsid w:val="0037638F"/>
    <w:rsid w:val="00384BF7"/>
    <w:rsid w:val="003A6C3D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93C48"/>
    <w:rsid w:val="004A07C8"/>
    <w:rsid w:val="004B0EC6"/>
    <w:rsid w:val="004B3360"/>
    <w:rsid w:val="004B6488"/>
    <w:rsid w:val="004D17C4"/>
    <w:rsid w:val="004D1E5A"/>
    <w:rsid w:val="004D7B3A"/>
    <w:rsid w:val="00523D86"/>
    <w:rsid w:val="005534E0"/>
    <w:rsid w:val="00555F71"/>
    <w:rsid w:val="0059210B"/>
    <w:rsid w:val="00596D4D"/>
    <w:rsid w:val="005A4A60"/>
    <w:rsid w:val="005C3244"/>
    <w:rsid w:val="005E5525"/>
    <w:rsid w:val="005F43ED"/>
    <w:rsid w:val="00600F7F"/>
    <w:rsid w:val="006045B0"/>
    <w:rsid w:val="00657F17"/>
    <w:rsid w:val="00662BD2"/>
    <w:rsid w:val="006673ED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E0AEB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7037D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37BBB"/>
    <w:rsid w:val="00A61DC5"/>
    <w:rsid w:val="00A77468"/>
    <w:rsid w:val="00A8167C"/>
    <w:rsid w:val="00A96635"/>
    <w:rsid w:val="00AA3026"/>
    <w:rsid w:val="00AB7933"/>
    <w:rsid w:val="00AC7BA0"/>
    <w:rsid w:val="00AD47A7"/>
    <w:rsid w:val="00AD721E"/>
    <w:rsid w:val="00B04006"/>
    <w:rsid w:val="00B06108"/>
    <w:rsid w:val="00B22B3B"/>
    <w:rsid w:val="00B37832"/>
    <w:rsid w:val="00B5586F"/>
    <w:rsid w:val="00B7039A"/>
    <w:rsid w:val="00B847AD"/>
    <w:rsid w:val="00BB01DB"/>
    <w:rsid w:val="00BC28E5"/>
    <w:rsid w:val="00BD34E9"/>
    <w:rsid w:val="00BF5D8A"/>
    <w:rsid w:val="00C0038D"/>
    <w:rsid w:val="00C34D48"/>
    <w:rsid w:val="00C41BA9"/>
    <w:rsid w:val="00C425B7"/>
    <w:rsid w:val="00C455D6"/>
    <w:rsid w:val="00C63E2C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DE37E9"/>
    <w:rsid w:val="00E40B87"/>
    <w:rsid w:val="00E642E5"/>
    <w:rsid w:val="00E73728"/>
    <w:rsid w:val="00EB7ED5"/>
    <w:rsid w:val="00ED7248"/>
    <w:rsid w:val="00F01CFC"/>
    <w:rsid w:val="00F130CD"/>
    <w:rsid w:val="00F32635"/>
    <w:rsid w:val="00F45817"/>
    <w:rsid w:val="00F9479E"/>
    <w:rsid w:val="00FB0DA3"/>
    <w:rsid w:val="00FB7D0E"/>
    <w:rsid w:val="00FC4FA1"/>
    <w:rsid w:val="00FC654D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4E642-AE35-408E-8246-8399EABD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400</TotalTime>
  <Pages>1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12</cp:revision>
  <cp:lastPrinted>2006-04-06T17:03:00Z</cp:lastPrinted>
  <dcterms:created xsi:type="dcterms:W3CDTF">2014-04-21T20:37:00Z</dcterms:created>
  <dcterms:modified xsi:type="dcterms:W3CDTF">2014-05-27T19:23:00Z</dcterms:modified>
</cp:coreProperties>
</file>